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7210C9AC" w:rsidR="00200F04" w:rsidRDefault="00AC1B4C" w:rsidP="00200F04">
      <w:bookmarkStart w:id="0" w:name="_GoBack"/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r w:rsidR="00AD21D0" w:rsidRPr="00AD21D0">
        <w:rPr>
          <w:rStyle w:val="ae"/>
          <w:rFonts w:hint="eastAsia"/>
          <w:b w:val="0"/>
        </w:rPr>
        <w:t>100</w:t>
      </w:r>
      <w:r w:rsidR="00136D09">
        <w:rPr>
          <w:rStyle w:val="ae"/>
          <w:rFonts w:hint="eastAsia"/>
          <w:b w:val="0"/>
        </w:rPr>
        <w:t>4</w:t>
      </w:r>
    </w:p>
    <w:p w14:paraId="4FD8E647" w14:textId="04F4DD5C" w:rsidR="00200F04" w:rsidRDefault="00200F04" w:rsidP="00200F04">
      <w:pPr>
        <w:pStyle w:val="a5"/>
      </w:pPr>
      <w:r>
        <w:rPr>
          <w:rFonts w:hint="eastAsia"/>
        </w:rPr>
        <w:t>第</w:t>
      </w:r>
      <w:r w:rsidR="00136D09">
        <w:rPr>
          <w:rFonts w:hint="eastAsia"/>
        </w:rPr>
        <w:t>四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136D09" w:rsidRPr="00136D09">
        <w:t>THIEVES</w:t>
      </w:r>
    </w:p>
    <w:bookmarkEnd w:id="0"/>
    <w:p w14:paraId="5ED4E02B" w14:textId="77777777" w:rsidR="00136D09" w:rsidRDefault="00136D09" w:rsidP="00136D09">
      <w:pPr>
        <w:pStyle w:val="af"/>
      </w:pPr>
      <w:r>
        <w:rPr>
          <w:rFonts w:hint="eastAsia"/>
        </w:rPr>
        <w:t>……</w:t>
      </w:r>
      <w:r>
        <w:t>Just use the Max-flow minimum-cut theorem.</w:t>
      </w:r>
    </w:p>
    <w:p w14:paraId="5781409E" w14:textId="27A8B79A" w:rsidR="00AD21D0" w:rsidRPr="00AD21D0" w:rsidRDefault="00136D09" w:rsidP="00136D09">
      <w:pPr>
        <w:pStyle w:val="af"/>
      </w:pPr>
      <w:r>
        <w:t xml:space="preserve">Split a city into two nodes, one for edges out and the other for in. Link </w:t>
      </w:r>
      <w:proofErr w:type="spellStart"/>
      <w:proofErr w:type="gramStart"/>
      <w:r>
        <w:t>a</w:t>
      </w:r>
      <w:proofErr w:type="spellEnd"/>
      <w:proofErr w:type="gramEnd"/>
      <w:r>
        <w:t xml:space="preserve"> edge with the capacity equaling to the people needed to block this city. Calculate the max-flow to be the answer.</w:t>
      </w:r>
    </w:p>
    <w:p w14:paraId="4118BA87" w14:textId="77777777" w:rsidR="00200F04" w:rsidRDefault="00200F04" w:rsidP="00200F04">
      <w:pPr>
        <w:pStyle w:val="af"/>
        <w:rPr>
          <w:rFonts w:hint="eastAsia"/>
        </w:rPr>
      </w:pPr>
    </w:p>
    <w:p w14:paraId="0915AE78" w14:textId="77777777" w:rsidR="00136D09" w:rsidRDefault="00136D09" w:rsidP="00200F04">
      <w:pPr>
        <w:pStyle w:val="af"/>
        <w:rPr>
          <w:rFonts w:hint="eastAsia"/>
        </w:rPr>
      </w:pPr>
    </w:p>
    <w:p w14:paraId="66E1E6C3" w14:textId="77777777" w:rsidR="00467E0A" w:rsidRPr="00D119D4" w:rsidRDefault="00467E0A" w:rsidP="00200F04">
      <w:pPr>
        <w:pStyle w:val="af"/>
      </w:pPr>
    </w:p>
    <w:sectPr w:rsidR="00467E0A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73511" w14:textId="77777777" w:rsidR="005125CE" w:rsidRDefault="005125CE" w:rsidP="00D119D4">
      <w:r>
        <w:separator/>
      </w:r>
    </w:p>
  </w:endnote>
  <w:endnote w:type="continuationSeparator" w:id="0">
    <w:p w14:paraId="00BCBACD" w14:textId="77777777" w:rsidR="005125CE" w:rsidRDefault="005125CE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C981F" w14:textId="77777777" w:rsidR="005125CE" w:rsidRDefault="005125CE" w:rsidP="00D119D4">
      <w:r>
        <w:separator/>
      </w:r>
    </w:p>
  </w:footnote>
  <w:footnote w:type="continuationSeparator" w:id="0">
    <w:p w14:paraId="1FE0E581" w14:textId="77777777" w:rsidR="005125CE" w:rsidRDefault="005125CE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044E3D"/>
    <w:rsid w:val="00136D09"/>
    <w:rsid w:val="00200F04"/>
    <w:rsid w:val="00467E0A"/>
    <w:rsid w:val="005125CE"/>
    <w:rsid w:val="00581E31"/>
    <w:rsid w:val="006777EF"/>
    <w:rsid w:val="007E7566"/>
    <w:rsid w:val="00AC1B4C"/>
    <w:rsid w:val="00AD21D0"/>
    <w:rsid w:val="00BC55ED"/>
    <w:rsid w:val="00D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Huanlian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2</cp:revision>
  <dcterms:created xsi:type="dcterms:W3CDTF">2010-06-14T07:13:00Z</dcterms:created>
  <dcterms:modified xsi:type="dcterms:W3CDTF">2010-06-14T07:13:00Z</dcterms:modified>
</cp:coreProperties>
</file>