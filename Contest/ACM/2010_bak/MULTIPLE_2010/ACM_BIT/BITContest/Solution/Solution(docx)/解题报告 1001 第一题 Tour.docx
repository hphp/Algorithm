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48D08988" w:rsidR="00200F04" w:rsidRDefault="00AC1B4C" w:rsidP="00200F04">
      <w:r>
        <w:rPr>
          <w:rStyle w:val="ae"/>
          <w:rFonts w:hint="eastAsia"/>
        </w:rPr>
        <w:t>解题报告</w:t>
      </w:r>
      <w:r w:rsidR="00E633C4">
        <w:rPr>
          <w:rStyle w:val="ae"/>
          <w:rFonts w:hint="eastAsia"/>
        </w:rPr>
        <w:t xml:space="preserve"> </w:t>
      </w:r>
      <w:r w:rsidR="00E633C4" w:rsidRPr="00E633C4">
        <w:rPr>
          <w:rStyle w:val="ae"/>
          <w:rFonts w:hint="eastAsia"/>
          <w:b w:val="0"/>
        </w:rPr>
        <w:t>1001</w:t>
      </w:r>
    </w:p>
    <w:p w14:paraId="4FD8E647" w14:textId="77777777" w:rsidR="00200F04" w:rsidRDefault="00200F04" w:rsidP="00200F04">
      <w:pPr>
        <w:pStyle w:val="a5"/>
      </w:pPr>
      <w:r>
        <w:rPr>
          <w:rFonts w:hint="eastAsia"/>
        </w:rPr>
        <w:t>第</w:t>
      </w:r>
      <w:bookmarkStart w:id="0" w:name="_GoBack"/>
      <w:bookmarkEnd w:id="0"/>
      <w:r w:rsidR="00AC1B4C">
        <w:rPr>
          <w:rFonts w:hint="eastAsia"/>
        </w:rPr>
        <w:t>一题</w:t>
      </w:r>
      <w:r>
        <w:rPr>
          <w:rFonts w:hint="eastAsia"/>
        </w:rPr>
        <w:t xml:space="preserve"> </w:t>
      </w:r>
      <w:r w:rsidR="00AC1B4C">
        <w:t>TOUR</w:t>
      </w:r>
    </w:p>
    <w:p w14:paraId="4F0710CD" w14:textId="77777777" w:rsidR="00AC1B4C" w:rsidRDefault="00AC1B4C" w:rsidP="00AC1B4C">
      <w:pPr>
        <w:pStyle w:val="af"/>
      </w:pPr>
      <w:r>
        <w:t>If we use two nodes to represent a single city, one for departure and the other for arrival, a tour arrangement exactly corresponds to a binary match after linking the edges for the ways.</w:t>
      </w:r>
    </w:p>
    <w:p w14:paraId="5D1C6E99" w14:textId="77777777" w:rsidR="00AC1B4C" w:rsidRDefault="00AC1B4C" w:rsidP="00AC1B4C">
      <w:pPr>
        <w:pStyle w:val="af"/>
      </w:pPr>
      <w:r>
        <w:t>Then just calculate the best match of this binary graph. The answer is the cost of this match.</w:t>
      </w:r>
    </w:p>
    <w:p w14:paraId="26CBD387" w14:textId="77777777" w:rsidR="00200F04" w:rsidRDefault="00AC1B4C" w:rsidP="00AC1B4C">
      <w:pPr>
        <w:pStyle w:val="af"/>
      </w:pPr>
      <w:r>
        <w:t>Time complexity: O (N</w:t>
      </w:r>
      <w:r w:rsidRPr="00AC1B4C">
        <w:rPr>
          <w:vertAlign w:val="superscript"/>
        </w:rPr>
        <w:t>3</w:t>
      </w:r>
      <w:r>
        <w:t>)</w:t>
      </w:r>
    </w:p>
    <w:p w14:paraId="747EA3C1" w14:textId="77777777" w:rsidR="00200F04" w:rsidRDefault="00200F04" w:rsidP="00200F04">
      <w:pPr>
        <w:pStyle w:val="af"/>
      </w:pPr>
    </w:p>
    <w:p w14:paraId="395D086B" w14:textId="77777777" w:rsidR="00200F04" w:rsidRPr="00AD21D0" w:rsidRDefault="00200F04" w:rsidP="00200F04">
      <w:pPr>
        <w:pStyle w:val="af"/>
      </w:pPr>
    </w:p>
    <w:p w14:paraId="4118BA87" w14:textId="77777777" w:rsidR="00200F04" w:rsidRPr="00D119D4" w:rsidRDefault="00200F04" w:rsidP="00200F04">
      <w:pPr>
        <w:pStyle w:val="af"/>
      </w:pPr>
    </w:p>
    <w:sectPr w:rsidR="00200F04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502AF" w14:textId="77777777" w:rsidR="00D414CE" w:rsidRDefault="00D414CE" w:rsidP="00D119D4">
      <w:r>
        <w:separator/>
      </w:r>
    </w:p>
  </w:endnote>
  <w:endnote w:type="continuationSeparator" w:id="0">
    <w:p w14:paraId="6E799D54" w14:textId="77777777" w:rsidR="00D414CE" w:rsidRDefault="00D414CE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FE312" w14:textId="77777777" w:rsidR="00D414CE" w:rsidRDefault="00D414CE" w:rsidP="00D119D4">
      <w:r>
        <w:separator/>
      </w:r>
    </w:p>
  </w:footnote>
  <w:footnote w:type="continuationSeparator" w:id="0">
    <w:p w14:paraId="3022A8DC" w14:textId="77777777" w:rsidR="00D414CE" w:rsidRDefault="00D414CE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200F04"/>
    <w:rsid w:val="00581E31"/>
    <w:rsid w:val="006777EF"/>
    <w:rsid w:val="007E7566"/>
    <w:rsid w:val="008254D2"/>
    <w:rsid w:val="00AC1B4C"/>
    <w:rsid w:val="00AD21D0"/>
    <w:rsid w:val="00BC55ED"/>
    <w:rsid w:val="00D119D4"/>
    <w:rsid w:val="00D414CE"/>
    <w:rsid w:val="00E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Huanlian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4</cp:revision>
  <dcterms:created xsi:type="dcterms:W3CDTF">2010-06-14T07:06:00Z</dcterms:created>
  <dcterms:modified xsi:type="dcterms:W3CDTF">2010-06-14T08:19:00Z</dcterms:modified>
</cp:coreProperties>
</file>